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838" w:rsidRDefault="009E3F86">
      <w:pPr>
        <w:pStyle w:val="Heading1"/>
      </w:pPr>
      <w:r>
        <w:t>Employee Emergency Information Form</w:t>
      </w: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mployee emergency information"/>
      </w:tblPr>
      <w:tblGrid>
        <w:gridCol w:w="3149"/>
        <w:gridCol w:w="5491"/>
      </w:tblGrid>
      <w:tr w:rsidR="00802838">
        <w:trPr>
          <w:trHeight w:val="360"/>
        </w:trPr>
        <w:tc>
          <w:tcPr>
            <w:tcW w:w="3145" w:type="dxa"/>
            <w:tcBorders>
              <w:top w:val="nil"/>
              <w:left w:val="nil"/>
              <w:right w:val="nil"/>
            </w:tcBorders>
            <w:vAlign w:val="bottom"/>
          </w:tcPr>
          <w:p w:rsidR="00802838" w:rsidRDefault="009E3F86">
            <w:pPr>
              <w:pStyle w:val="Heading2"/>
            </w:pPr>
            <w:r>
              <w:t>Date:</w:t>
            </w:r>
          </w:p>
        </w:tc>
        <w:tc>
          <w:tcPr>
            <w:tcW w:w="5485" w:type="dxa"/>
            <w:tcBorders>
              <w:top w:val="nil"/>
              <w:left w:val="nil"/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  <w:right w:val="nil"/>
            </w:tcBorders>
            <w:vAlign w:val="bottom"/>
          </w:tcPr>
          <w:p w:rsidR="00802838" w:rsidRDefault="009E3F86">
            <w:pPr>
              <w:pStyle w:val="Heading2"/>
            </w:pPr>
            <w:r>
              <w:t>Personal Information</w:t>
            </w:r>
          </w:p>
        </w:tc>
        <w:tc>
          <w:tcPr>
            <w:tcW w:w="5485" w:type="dxa"/>
            <w:tcBorders>
              <w:left w:val="nil"/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Employee ID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EB3925">
            <w:bookmarkStart w:id="0" w:name="OLE_LINK1"/>
            <w:bookmarkStart w:id="1" w:name="OLE_LINK2"/>
            <w:r>
              <w:t>&lt;</w:t>
            </w:r>
            <w:bookmarkStart w:id="2" w:name="eid"/>
            <w:r w:rsidR="00FF0A12">
              <w:t>eid</w:t>
            </w:r>
            <w:bookmarkEnd w:id="2"/>
            <w:r>
              <w:t>&gt;</w:t>
            </w:r>
            <w:bookmarkEnd w:id="0"/>
            <w:bookmarkEnd w:id="1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First name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 w:rsidP="00FF0A12">
            <w:bookmarkStart w:id="3" w:name="OLE_LINK3"/>
            <w:bookmarkStart w:id="4" w:name="OLE_LINK4"/>
            <w:r>
              <w:t>&lt;</w:t>
            </w:r>
            <w:bookmarkStart w:id="5" w:name="firstname"/>
            <w:r>
              <w:t>firstname</w:t>
            </w:r>
            <w:bookmarkEnd w:id="5"/>
            <w:r>
              <w:t>&gt;</w:t>
            </w:r>
            <w:bookmarkEnd w:id="3"/>
            <w:bookmarkEnd w:id="4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Middle name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 w:rsidP="00FF0A12">
            <w:bookmarkStart w:id="6" w:name="OLE_LINK5"/>
            <w:bookmarkStart w:id="7" w:name="OLE_LINK6"/>
            <w:r>
              <w:t>&lt;</w:t>
            </w:r>
            <w:bookmarkStart w:id="8" w:name="middlename"/>
            <w:r>
              <w:t>middlename</w:t>
            </w:r>
            <w:bookmarkEnd w:id="8"/>
            <w:r>
              <w:t>&gt;</w:t>
            </w:r>
            <w:bookmarkEnd w:id="6"/>
            <w:bookmarkEnd w:id="7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Last name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9" w:name="OLE_LINK7"/>
            <w:bookmarkStart w:id="10" w:name="OLE_LINK8"/>
            <w:r>
              <w:t>&lt;</w:t>
            </w:r>
            <w:bookmarkStart w:id="11" w:name="lastname"/>
            <w:r>
              <w:t>lastname</w:t>
            </w:r>
            <w:bookmarkEnd w:id="11"/>
            <w:r>
              <w:t>&gt;</w:t>
            </w:r>
            <w:bookmarkEnd w:id="9"/>
            <w:bookmarkEnd w:id="10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Gender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12" w:name="OLE_LINK9"/>
            <w:bookmarkStart w:id="13" w:name="OLE_LINK10"/>
            <w:r>
              <w:t>&lt;</w:t>
            </w:r>
            <w:bookmarkStart w:id="14" w:name="gender"/>
            <w:r>
              <w:t>gender</w:t>
            </w:r>
            <w:bookmarkEnd w:id="14"/>
            <w:r>
              <w:t>&gt;</w:t>
            </w:r>
            <w:bookmarkEnd w:id="12"/>
            <w:bookmarkEnd w:id="13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Nickname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15" w:name="OLE_LINK11"/>
            <w:bookmarkStart w:id="16" w:name="OLE_LINK12"/>
            <w:r>
              <w:t>&lt;</w:t>
            </w:r>
            <w:bookmarkStart w:id="17" w:name="nickname"/>
            <w:r>
              <w:t>nickname</w:t>
            </w:r>
            <w:bookmarkEnd w:id="17"/>
            <w:r>
              <w:t>&gt;</w:t>
            </w:r>
            <w:bookmarkEnd w:id="15"/>
            <w:bookmarkEnd w:id="16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Citizenship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18" w:name="OLE_LINK13"/>
            <w:bookmarkStart w:id="19" w:name="OLE_LINK14"/>
            <w:r>
              <w:t>&lt;</w:t>
            </w:r>
            <w:bookmarkStart w:id="20" w:name="cityzenship"/>
            <w:r>
              <w:t>cityzenship</w:t>
            </w:r>
            <w:bookmarkEnd w:id="20"/>
            <w:r>
              <w:t>&gt;</w:t>
            </w:r>
            <w:bookmarkEnd w:id="18"/>
            <w:bookmarkEnd w:id="19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Place of birth (country/region)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21" w:name="OLE_LINK15"/>
            <w:bookmarkStart w:id="22" w:name="OLE_LINK16"/>
            <w:r>
              <w:t>&lt;</w:t>
            </w:r>
            <w:bookmarkStart w:id="23" w:name="birthplace"/>
            <w:r>
              <w:t>birthplace</w:t>
            </w:r>
            <w:bookmarkEnd w:id="23"/>
            <w:r>
              <w:t>&gt;</w:t>
            </w:r>
            <w:bookmarkEnd w:id="21"/>
            <w:bookmarkEnd w:id="22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Home address 1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24" w:name="OLE_LINK17"/>
            <w:bookmarkStart w:id="25" w:name="OLE_LINK18"/>
            <w:r>
              <w:t>&lt;</w:t>
            </w:r>
            <w:bookmarkStart w:id="26" w:name="homeadd1"/>
            <w:r>
              <w:t>homeadd1</w:t>
            </w:r>
            <w:bookmarkEnd w:id="26"/>
            <w:r>
              <w:t>&gt;</w:t>
            </w:r>
            <w:bookmarkEnd w:id="24"/>
            <w:bookmarkEnd w:id="25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Home address 2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27" w:name="OLE_LINK19"/>
            <w:bookmarkStart w:id="28" w:name="OLE_LINK20"/>
            <w:r>
              <w:t xml:space="preserve">&lt; </w:t>
            </w:r>
            <w:bookmarkStart w:id="29" w:name="homeadd2"/>
            <w:r>
              <w:t>homeadd2</w:t>
            </w:r>
            <w:bookmarkEnd w:id="29"/>
            <w:r>
              <w:t>&gt;</w:t>
            </w:r>
            <w:bookmarkEnd w:id="27"/>
            <w:bookmarkEnd w:id="28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District/County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30" w:name="OLE_LINK21"/>
            <w:bookmarkStart w:id="31" w:name="OLE_LINK22"/>
            <w:r>
              <w:t>&lt;</w:t>
            </w:r>
            <w:bookmarkStart w:id="32" w:name="country"/>
            <w:r>
              <w:t>country</w:t>
            </w:r>
            <w:bookmarkEnd w:id="32"/>
            <w:r>
              <w:t>&gt;</w:t>
            </w:r>
            <w:bookmarkEnd w:id="30"/>
            <w:bookmarkEnd w:id="31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Home phone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33" w:name="OLE_LINK23"/>
            <w:bookmarkStart w:id="34" w:name="OLE_LINK24"/>
            <w:r>
              <w:t>&lt;</w:t>
            </w:r>
            <w:bookmarkStart w:id="35" w:name="homephone"/>
            <w:r>
              <w:t>homephone</w:t>
            </w:r>
            <w:bookmarkEnd w:id="35"/>
            <w:r>
              <w:t>&gt;</w:t>
            </w:r>
            <w:bookmarkEnd w:id="33"/>
            <w:bookmarkEnd w:id="34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Cellular phone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36" w:name="OLE_LINK25"/>
            <w:bookmarkStart w:id="37" w:name="OLE_LINK26"/>
            <w:r>
              <w:t>&lt;</w:t>
            </w:r>
            <w:bookmarkStart w:id="38" w:name="cellphone"/>
            <w:r>
              <w:t>cellphone</w:t>
            </w:r>
            <w:bookmarkEnd w:id="38"/>
            <w:r>
              <w:t>&gt;</w:t>
            </w:r>
            <w:bookmarkEnd w:id="36"/>
            <w:bookmarkEnd w:id="37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Home fax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39" w:name="OLE_LINK35"/>
            <w:bookmarkStart w:id="40" w:name="OLE_LINK36"/>
            <w:bookmarkStart w:id="41" w:name="_GoBack"/>
            <w:r>
              <w:t>&lt;</w:t>
            </w:r>
            <w:bookmarkStart w:id="42" w:name="homefax"/>
            <w:r>
              <w:t>homefax</w:t>
            </w:r>
            <w:bookmarkEnd w:id="42"/>
            <w:r>
              <w:t>&gt;</w:t>
            </w:r>
            <w:bookmarkEnd w:id="39"/>
            <w:bookmarkEnd w:id="40"/>
            <w:bookmarkEnd w:id="41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Home email address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43" w:name="OLE_LINK27"/>
            <w:bookmarkStart w:id="44" w:name="OLE_LINK28"/>
            <w:r>
              <w:t>&lt;</w:t>
            </w:r>
            <w:bookmarkStart w:id="45" w:name="email"/>
            <w:r>
              <w:t>email</w:t>
            </w:r>
            <w:bookmarkEnd w:id="45"/>
            <w:r>
              <w:t>&gt;</w:t>
            </w:r>
            <w:bookmarkEnd w:id="43"/>
            <w:bookmarkEnd w:id="44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Birthday (MM/DD/YYYY)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46" w:name="OLE_LINK29"/>
            <w:bookmarkStart w:id="47" w:name="OLE_LINK30"/>
            <w:r>
              <w:t>&lt;</w:t>
            </w:r>
            <w:bookmarkStart w:id="48" w:name="birthdate"/>
            <w:r>
              <w:t>birthdate</w:t>
            </w:r>
            <w:bookmarkEnd w:id="48"/>
            <w:r>
              <w:t>&gt;</w:t>
            </w:r>
            <w:bookmarkEnd w:id="46"/>
            <w:bookmarkEnd w:id="47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Government ID or SSN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49" w:name="OLE_LINK31"/>
            <w:bookmarkStart w:id="50" w:name="OLE_LINK32"/>
            <w:r>
              <w:t>&lt;</w:t>
            </w:r>
            <w:bookmarkStart w:id="51" w:name="nid"/>
            <w:r>
              <w:t>nid</w:t>
            </w:r>
            <w:bookmarkEnd w:id="51"/>
            <w:r>
              <w:t>&gt;</w:t>
            </w:r>
            <w:bookmarkEnd w:id="49"/>
            <w:bookmarkEnd w:id="50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Passport number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FF0A12">
            <w:bookmarkStart w:id="52" w:name="OLE_LINK33"/>
            <w:bookmarkStart w:id="53" w:name="OLE_LINK34"/>
            <w:r>
              <w:t>&lt;</w:t>
            </w:r>
            <w:bookmarkStart w:id="54" w:name="pno"/>
            <w:r>
              <w:t>pno</w:t>
            </w:r>
            <w:bookmarkEnd w:id="54"/>
            <w:r>
              <w:t>&gt;</w:t>
            </w:r>
            <w:bookmarkEnd w:id="52"/>
            <w:bookmarkEnd w:id="53"/>
          </w:p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Driver’s license/state ID number</w:t>
            </w:r>
          </w:p>
        </w:tc>
        <w:tc>
          <w:tcPr>
            <w:tcW w:w="5485" w:type="dxa"/>
            <w:tcBorders>
              <w:bottom w:val="single" w:sz="4" w:space="0" w:color="808080" w:themeColor="background1" w:themeShade="80"/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  <w:right w:val="nil"/>
            </w:tcBorders>
            <w:vAlign w:val="bottom"/>
          </w:tcPr>
          <w:p w:rsidR="00802838" w:rsidRDefault="009E3F86">
            <w:pPr>
              <w:pStyle w:val="Heading2"/>
            </w:pPr>
            <w:r>
              <w:t>Medical Information</w:t>
            </w:r>
          </w:p>
        </w:tc>
        <w:tc>
          <w:tcPr>
            <w:tcW w:w="5485" w:type="dxa"/>
            <w:tcBorders>
              <w:left w:val="nil"/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Doctor’s name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Address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Phone number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Blood type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Medical conditions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Allergies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Current medications</w:t>
            </w:r>
          </w:p>
        </w:tc>
        <w:tc>
          <w:tcPr>
            <w:tcW w:w="5485" w:type="dxa"/>
            <w:tcBorders>
              <w:bottom w:val="single" w:sz="4" w:space="0" w:color="808080" w:themeColor="background1" w:themeShade="80"/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  <w:right w:val="nil"/>
            </w:tcBorders>
            <w:vAlign w:val="bottom"/>
          </w:tcPr>
          <w:p w:rsidR="00802838" w:rsidRDefault="009E3F86">
            <w:pPr>
              <w:pStyle w:val="Heading2"/>
            </w:pPr>
            <w:r>
              <w:t>Emergency Information</w:t>
            </w:r>
          </w:p>
        </w:tc>
        <w:tc>
          <w:tcPr>
            <w:tcW w:w="5485" w:type="dxa"/>
            <w:tcBorders>
              <w:left w:val="nil"/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Emergency contact’s name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Relationship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Address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  <w:tr w:rsidR="00802838">
        <w:trPr>
          <w:trHeight w:val="360"/>
        </w:trPr>
        <w:tc>
          <w:tcPr>
            <w:tcW w:w="3145" w:type="dxa"/>
            <w:tcBorders>
              <w:left w:val="nil"/>
            </w:tcBorders>
            <w:vAlign w:val="bottom"/>
          </w:tcPr>
          <w:p w:rsidR="00802838" w:rsidRDefault="009E3F86">
            <w:pPr>
              <w:pStyle w:val="Heading3"/>
            </w:pPr>
            <w:r>
              <w:t>Phone number(s)</w:t>
            </w:r>
          </w:p>
        </w:tc>
        <w:tc>
          <w:tcPr>
            <w:tcW w:w="5485" w:type="dxa"/>
            <w:tcBorders>
              <w:right w:val="nil"/>
            </w:tcBorders>
            <w:tcMar>
              <w:left w:w="115" w:type="dxa"/>
            </w:tcMar>
            <w:vAlign w:val="bottom"/>
          </w:tcPr>
          <w:p w:rsidR="00802838" w:rsidRDefault="00802838"/>
        </w:tc>
      </w:tr>
    </w:tbl>
    <w:p w:rsidR="00802838" w:rsidRDefault="00802838"/>
    <w:sectPr w:rsidR="00802838">
      <w:footerReference w:type="default" r:id="rId7"/>
      <w:pgSz w:w="12240" w:h="15840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424" w:rsidRDefault="008D5424">
      <w:r>
        <w:separator/>
      </w:r>
    </w:p>
  </w:endnote>
  <w:endnote w:type="continuationSeparator" w:id="0">
    <w:p w:rsidR="008D5424" w:rsidRDefault="008D5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252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838" w:rsidRDefault="009E3F86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424" w:rsidRDefault="008D5424">
      <w:r>
        <w:separator/>
      </w:r>
    </w:p>
  </w:footnote>
  <w:footnote w:type="continuationSeparator" w:id="0">
    <w:p w:rsidR="008D5424" w:rsidRDefault="008D5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25"/>
    <w:rsid w:val="00057D14"/>
    <w:rsid w:val="00802838"/>
    <w:rsid w:val="008D5424"/>
    <w:rsid w:val="009E3F86"/>
    <w:rsid w:val="00BC3388"/>
    <w:rsid w:val="00C605CB"/>
    <w:rsid w:val="00EB3925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595959" w:themeColor="text1" w:themeTint="A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ind w:right="115"/>
      <w:jc w:val="righ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95959" w:themeColor="text1" w:themeTint="A6"/>
      <w:sz w:val="26"/>
      <w:szCs w:val="2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95959" w:themeColor="text1" w:themeTint="A6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aj\AppData\Roaming\Microsoft\Templates\Employee%20emergency%20inform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79A2DE0-5899-4980-95FE-88CB449CD0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emergency information form.dotx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2016-02-14T08:32:00Z</dcterms:created>
  <dcterms:modified xsi:type="dcterms:W3CDTF">2016-02-14T10:07:00Z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TC040217399991</vt:lpwstr>
  </property>
</Properties>
</file>